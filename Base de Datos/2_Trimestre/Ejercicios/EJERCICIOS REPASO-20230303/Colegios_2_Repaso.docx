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7673" w14:textId="5E7ABEC9" w:rsidR="00C85AB9" w:rsidRDefault="00DA3583">
      <w:r>
        <w:t>Colegios 2 Repaso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DE5FB" w14:textId="77777777" w:rsidR="00D5599B" w:rsidRDefault="00D5599B">
          <w:pPr>
            <w:pStyle w:val="TtuloTDC"/>
          </w:pPr>
          <w:r>
            <w:t>Contenido De La Memoria</w:t>
          </w:r>
        </w:p>
        <w:p w14:paraId="7D5ED2A6" w14:textId="0B057CDE" w:rsidR="00B96F70" w:rsidRDefault="004A26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9233" w:history="1">
            <w:r w:rsidR="00B96F70" w:rsidRPr="00D72B84">
              <w:rPr>
                <w:rStyle w:val="Hipervnculo"/>
                <w:b/>
                <w:bCs/>
                <w:noProof/>
              </w:rPr>
              <w:t>1.</w:t>
            </w:r>
            <w:r w:rsidR="00B96F70">
              <w:rPr>
                <w:rFonts w:eastAsiaTheme="minorEastAsia"/>
                <w:noProof/>
                <w:lang w:eastAsia="es-ES"/>
              </w:rPr>
              <w:tab/>
            </w:r>
            <w:r w:rsidR="00B96F70" w:rsidRPr="00D72B84">
              <w:rPr>
                <w:rStyle w:val="Hipervnculo"/>
                <w:b/>
                <w:bCs/>
                <w:noProof/>
              </w:rPr>
              <w:t>Alumnos que no han ganado ningún torneo.</w:t>
            </w:r>
            <w:r w:rsidR="00B96F70">
              <w:rPr>
                <w:noProof/>
                <w:webHidden/>
              </w:rPr>
              <w:tab/>
            </w:r>
            <w:r w:rsidR="00B96F70">
              <w:rPr>
                <w:noProof/>
                <w:webHidden/>
              </w:rPr>
              <w:fldChar w:fldCharType="begin"/>
            </w:r>
            <w:r w:rsidR="00B96F70">
              <w:rPr>
                <w:noProof/>
                <w:webHidden/>
              </w:rPr>
              <w:instrText xml:space="preserve"> PAGEREF _Toc128939233 \h </w:instrText>
            </w:r>
            <w:r w:rsidR="00B96F70">
              <w:rPr>
                <w:noProof/>
                <w:webHidden/>
              </w:rPr>
            </w:r>
            <w:r w:rsidR="00B96F70">
              <w:rPr>
                <w:noProof/>
                <w:webHidden/>
              </w:rPr>
              <w:fldChar w:fldCharType="separate"/>
            </w:r>
            <w:r w:rsidR="00B96F70">
              <w:rPr>
                <w:noProof/>
                <w:webHidden/>
              </w:rPr>
              <w:t>2</w:t>
            </w:r>
            <w:r w:rsidR="00B96F70">
              <w:rPr>
                <w:noProof/>
                <w:webHidden/>
              </w:rPr>
              <w:fldChar w:fldCharType="end"/>
            </w:r>
          </w:hyperlink>
        </w:p>
        <w:p w14:paraId="39C433B9" w14:textId="244D2FC0" w:rsidR="00B96F70" w:rsidRDefault="00B96F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9234" w:history="1">
            <w:r w:rsidRPr="00D72B84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72B84">
              <w:rPr>
                <w:rStyle w:val="Hipervnculo"/>
                <w:b/>
                <w:bCs/>
                <w:noProof/>
              </w:rPr>
              <w:t>Devolver todas las notas registradas en el mes de diciembre del 2018 y que sean suspensos.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1F24" w14:textId="33BB86BD" w:rsidR="00B96F70" w:rsidRDefault="00B96F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9235" w:history="1">
            <w:r w:rsidRPr="00D72B84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72B84">
              <w:rPr>
                <w:rStyle w:val="Hipervnculo"/>
                <w:b/>
                <w:bCs/>
                <w:noProof/>
              </w:rPr>
              <w:t>Y las del mes de noviembre que también sean suspensos.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873D" w14:textId="07DFAE97" w:rsidR="00B96F70" w:rsidRDefault="00B96F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9236" w:history="1">
            <w:r w:rsidRPr="00D72B84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72B84">
              <w:rPr>
                <w:rStyle w:val="Hipervnculo"/>
                <w:b/>
                <w:bCs/>
                <w:noProof/>
              </w:rPr>
              <w:t>Calcula la media de todas las notas del alumno llamado “Luisa”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FCDC" w14:textId="3A2ECEE4" w:rsidR="00B96F70" w:rsidRDefault="00B96F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9237" w:history="1">
            <w:r w:rsidRPr="00D72B84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72B84">
              <w:rPr>
                <w:rStyle w:val="Hipervnculo"/>
                <w:b/>
                <w:bCs/>
                <w:noProof/>
              </w:rPr>
              <w:t>Devolver el número de notas de la convocatoria tercera.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6BA0" w14:textId="434DF64F" w:rsidR="00B96F70" w:rsidRDefault="00B96F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9238" w:history="1">
            <w:r w:rsidRPr="00D72B84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72B84">
              <w:rPr>
                <w:rStyle w:val="Hipervnculo"/>
                <w:b/>
                <w:bCs/>
                <w:noProof/>
              </w:rPr>
              <w:t>Alumno con la nota más baja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D9B" w14:textId="23EE9B97" w:rsidR="00D5599B" w:rsidRDefault="004A26E7">
          <w:r>
            <w:rPr>
              <w:b/>
              <w:bCs/>
              <w:noProof/>
            </w:rPr>
            <w:fldChar w:fldCharType="end"/>
          </w:r>
        </w:p>
      </w:sdtContent>
    </w:sdt>
    <w:p w14:paraId="688731D3" w14:textId="77777777" w:rsidR="00C85AB9" w:rsidRDefault="00C85AB9"/>
    <w:p w14:paraId="258F68DC" w14:textId="77777777" w:rsidR="00B469F2" w:rsidRDefault="00B469F2" w:rsidP="006E0BB3"/>
    <w:p w14:paraId="09B68768" w14:textId="77777777" w:rsidR="00B469F2" w:rsidRDefault="00B469F2">
      <w:r>
        <w:br w:type="page"/>
      </w:r>
    </w:p>
    <w:p w14:paraId="0D2D5D3C" w14:textId="5D48A5DF" w:rsidR="00877297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0" w:name="_Toc128939233"/>
      <w:r w:rsidRPr="00877297">
        <w:rPr>
          <w:b/>
          <w:bCs/>
          <w:color w:val="auto"/>
          <w:sz w:val="24"/>
          <w:szCs w:val="24"/>
        </w:rPr>
        <w:lastRenderedPageBreak/>
        <w:t>Alumnos que no han ganado ningún torneo.</w:t>
      </w:r>
      <w:bookmarkEnd w:id="0"/>
    </w:p>
    <w:p w14:paraId="13B60FB4" w14:textId="77777777" w:rsidR="008C07F4" w:rsidRDefault="008C07F4" w:rsidP="008C07F4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alumno.apellido</w:t>
      </w:r>
      <w:proofErr w:type="spellEnd"/>
    </w:p>
    <w:p w14:paraId="4A851C45" w14:textId="77777777" w:rsidR="008C07F4" w:rsidRDefault="008C07F4" w:rsidP="008C07F4">
      <w:r>
        <w:t>FROM alumno, torneo</w:t>
      </w:r>
    </w:p>
    <w:p w14:paraId="47104DFA" w14:textId="6F9A5F86" w:rsidR="008C07F4" w:rsidRPr="008C07F4" w:rsidRDefault="008C07F4" w:rsidP="008C07F4">
      <w:r>
        <w:t xml:space="preserve">WHERE </w:t>
      </w:r>
      <w:proofErr w:type="spellStart"/>
      <w:r>
        <w:t>alumno.id</w:t>
      </w:r>
      <w:proofErr w:type="spellEnd"/>
      <w:r>
        <w:t xml:space="preserve"> NOT IN (SELECT </w:t>
      </w:r>
      <w:proofErr w:type="spellStart"/>
      <w:proofErr w:type="gramStart"/>
      <w:r>
        <w:t>torneo.alumno</w:t>
      </w:r>
      <w:proofErr w:type="gramEnd"/>
      <w:r>
        <w:t>_id</w:t>
      </w:r>
      <w:proofErr w:type="spellEnd"/>
      <w:r>
        <w:t>);</w:t>
      </w:r>
    </w:p>
    <w:p w14:paraId="20C45B09" w14:textId="42F3E67B" w:rsidR="008C07F4" w:rsidRPr="008C07F4" w:rsidRDefault="008C07F4" w:rsidP="008C07F4">
      <w:pPr>
        <w:jc w:val="center"/>
      </w:pPr>
      <w:r>
        <w:rPr>
          <w:noProof/>
        </w:rPr>
        <w:drawing>
          <wp:inline distT="0" distB="0" distL="0" distR="0" wp14:anchorId="21DDE2AA" wp14:editId="584D4F66">
            <wp:extent cx="404812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85F7" w14:textId="5ABCA8A9" w:rsidR="00877297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1" w:name="_Toc128939234"/>
      <w:r w:rsidRPr="00877297">
        <w:rPr>
          <w:b/>
          <w:bCs/>
          <w:color w:val="auto"/>
          <w:sz w:val="24"/>
          <w:szCs w:val="24"/>
        </w:rPr>
        <w:t>Devolver todas las notas registradas en el mes de diciembre del 2018 y que sean suspensos.</w:t>
      </w:r>
      <w:bookmarkEnd w:id="1"/>
    </w:p>
    <w:p w14:paraId="05270DFD" w14:textId="77777777" w:rsidR="008C07F4" w:rsidRDefault="008C07F4" w:rsidP="008C07F4">
      <w:r>
        <w:t xml:space="preserve">SELECT </w:t>
      </w:r>
      <w:proofErr w:type="spellStart"/>
      <w:proofErr w:type="gramStart"/>
      <w:r>
        <w:t>nota.calificacion</w:t>
      </w:r>
      <w:proofErr w:type="spellEnd"/>
      <w:proofErr w:type="gramEnd"/>
      <w:r>
        <w:t xml:space="preserve">, </w:t>
      </w:r>
      <w:proofErr w:type="spellStart"/>
      <w:r>
        <w:t>fecha_examen</w:t>
      </w:r>
      <w:proofErr w:type="spellEnd"/>
    </w:p>
    <w:p w14:paraId="465059FB" w14:textId="77777777" w:rsidR="008C07F4" w:rsidRDefault="008C07F4" w:rsidP="008C07F4">
      <w:r>
        <w:t>FROM nota</w:t>
      </w:r>
    </w:p>
    <w:p w14:paraId="129F45F2" w14:textId="1398DF6F" w:rsidR="008C07F4" w:rsidRPr="008C07F4" w:rsidRDefault="008C07F4" w:rsidP="008C07F4">
      <w:r>
        <w:t xml:space="preserve">WHERE </w:t>
      </w:r>
      <w:proofErr w:type="spellStart"/>
      <w:r>
        <w:t>fecha_examen</w:t>
      </w:r>
      <w:proofErr w:type="spellEnd"/>
      <w:r>
        <w:t xml:space="preserve"> BETWEEN '2018-12-01' AND '2018-12-31' AND </w:t>
      </w:r>
      <w:proofErr w:type="spellStart"/>
      <w:r>
        <w:t>calificacion</w:t>
      </w:r>
      <w:proofErr w:type="spellEnd"/>
      <w:r>
        <w:t xml:space="preserve"> &lt; 5;</w:t>
      </w:r>
    </w:p>
    <w:p w14:paraId="59574147" w14:textId="2BA3C51C" w:rsidR="008C07F4" w:rsidRDefault="008C07F4" w:rsidP="008C07F4">
      <w:r>
        <w:rPr>
          <w:noProof/>
        </w:rPr>
        <w:drawing>
          <wp:inline distT="0" distB="0" distL="0" distR="0" wp14:anchorId="57F4A7BA" wp14:editId="2FC2AEE7">
            <wp:extent cx="5400040" cy="1472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9DC3" w14:textId="32861CD7" w:rsidR="008C07F4" w:rsidRDefault="008C07F4" w:rsidP="008C07F4"/>
    <w:p w14:paraId="5E0D21EB" w14:textId="38DB2EF4" w:rsidR="008C07F4" w:rsidRDefault="008C07F4" w:rsidP="008C07F4"/>
    <w:p w14:paraId="4BA526C6" w14:textId="19CD557F" w:rsidR="008C07F4" w:rsidRDefault="008C07F4" w:rsidP="008C07F4"/>
    <w:p w14:paraId="75559B43" w14:textId="77777777" w:rsidR="008C07F4" w:rsidRPr="008C07F4" w:rsidRDefault="008C07F4" w:rsidP="008C07F4"/>
    <w:p w14:paraId="65460CED" w14:textId="3214DEDE" w:rsidR="00877297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2" w:name="_Toc128939235"/>
      <w:r w:rsidRPr="00877297">
        <w:rPr>
          <w:b/>
          <w:bCs/>
          <w:color w:val="auto"/>
          <w:sz w:val="24"/>
          <w:szCs w:val="24"/>
        </w:rPr>
        <w:lastRenderedPageBreak/>
        <w:t>Y las del mes de noviembre que también sean suspensos.</w:t>
      </w:r>
      <w:bookmarkEnd w:id="2"/>
    </w:p>
    <w:p w14:paraId="39631435" w14:textId="77777777" w:rsidR="008C07F4" w:rsidRDefault="008C07F4" w:rsidP="008C07F4">
      <w:r>
        <w:t xml:space="preserve">SELECT </w:t>
      </w:r>
      <w:proofErr w:type="spellStart"/>
      <w:proofErr w:type="gramStart"/>
      <w:r>
        <w:t>nota.calificacion</w:t>
      </w:r>
      <w:proofErr w:type="spellEnd"/>
      <w:proofErr w:type="gramEnd"/>
      <w:r>
        <w:t xml:space="preserve">, </w:t>
      </w:r>
      <w:proofErr w:type="spellStart"/>
      <w:r>
        <w:t>fecha_examen</w:t>
      </w:r>
      <w:proofErr w:type="spellEnd"/>
    </w:p>
    <w:p w14:paraId="290B1191" w14:textId="77777777" w:rsidR="008C07F4" w:rsidRDefault="008C07F4" w:rsidP="008C07F4">
      <w:r>
        <w:t>FROM nota</w:t>
      </w:r>
    </w:p>
    <w:p w14:paraId="65B6C8E8" w14:textId="28ADB920" w:rsidR="008C07F4" w:rsidRPr="008C07F4" w:rsidRDefault="008C07F4" w:rsidP="008C07F4">
      <w:r>
        <w:t xml:space="preserve">WHERE </w:t>
      </w:r>
      <w:proofErr w:type="spellStart"/>
      <w:r>
        <w:t>fecha_examen</w:t>
      </w:r>
      <w:proofErr w:type="spellEnd"/>
      <w:r>
        <w:t xml:space="preserve"> BETWEEN '2018-11-01' AND '2018-12-31' AND </w:t>
      </w:r>
      <w:proofErr w:type="spellStart"/>
      <w:r>
        <w:t>calificacion</w:t>
      </w:r>
      <w:proofErr w:type="spellEnd"/>
      <w:r>
        <w:t xml:space="preserve"> &lt; 5;</w:t>
      </w:r>
    </w:p>
    <w:p w14:paraId="6F244D44" w14:textId="0682EE0A" w:rsidR="008C07F4" w:rsidRPr="008C07F4" w:rsidRDefault="008C07F4" w:rsidP="008C07F4">
      <w:r>
        <w:rPr>
          <w:noProof/>
        </w:rPr>
        <w:drawing>
          <wp:inline distT="0" distB="0" distL="0" distR="0" wp14:anchorId="67F2AD61" wp14:editId="0F1714DD">
            <wp:extent cx="5400040" cy="2330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C2C7" w14:textId="70324708" w:rsidR="00877297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3" w:name="_Toc128939236"/>
      <w:r w:rsidRPr="00877297">
        <w:rPr>
          <w:b/>
          <w:bCs/>
          <w:color w:val="auto"/>
          <w:sz w:val="24"/>
          <w:szCs w:val="24"/>
        </w:rPr>
        <w:t>Calcula la media de todas las notas del alumno llamado “Luisa”</w:t>
      </w:r>
      <w:bookmarkEnd w:id="3"/>
    </w:p>
    <w:p w14:paraId="30607979" w14:textId="77777777" w:rsidR="008C07F4" w:rsidRDefault="008C07F4" w:rsidP="008C07F4">
      <w:r>
        <w:t xml:space="preserve">SELECT </w:t>
      </w:r>
      <w:proofErr w:type="gramStart"/>
      <w:r>
        <w:t>AVG(</w:t>
      </w:r>
      <w:proofErr w:type="spellStart"/>
      <w:proofErr w:type="gramEnd"/>
      <w:r>
        <w:t>calificacion</w:t>
      </w:r>
      <w:proofErr w:type="spellEnd"/>
      <w:r>
        <w:t xml:space="preserve">) AS 'media de las notas', </w:t>
      </w:r>
      <w:proofErr w:type="spellStart"/>
      <w:r>
        <w:t>alumno.nombre</w:t>
      </w:r>
      <w:proofErr w:type="spellEnd"/>
    </w:p>
    <w:p w14:paraId="0020F00D" w14:textId="77777777" w:rsidR="008C07F4" w:rsidRDefault="008C07F4" w:rsidP="008C07F4">
      <w:r>
        <w:t>FROM nota</w:t>
      </w:r>
    </w:p>
    <w:p w14:paraId="0AA5D514" w14:textId="77777777" w:rsidR="008C07F4" w:rsidRDefault="008C07F4" w:rsidP="008C07F4">
      <w:r>
        <w:t xml:space="preserve">INNER JOIN alumno ON </w:t>
      </w:r>
      <w:proofErr w:type="spellStart"/>
      <w:proofErr w:type="gramStart"/>
      <w:r>
        <w:t>nota.alumno</w:t>
      </w:r>
      <w:proofErr w:type="gramEnd"/>
      <w:r>
        <w:t>_id</w:t>
      </w:r>
      <w:proofErr w:type="spellEnd"/>
      <w:r>
        <w:t xml:space="preserve"> = </w:t>
      </w:r>
      <w:proofErr w:type="spellStart"/>
      <w:r>
        <w:t>alumno.id</w:t>
      </w:r>
      <w:proofErr w:type="spellEnd"/>
    </w:p>
    <w:p w14:paraId="53DBFB1C" w14:textId="16EC1625" w:rsidR="008C07F4" w:rsidRDefault="008C07F4" w:rsidP="008C07F4">
      <w:r>
        <w:t xml:space="preserve">WHERE </w:t>
      </w:r>
      <w:proofErr w:type="spellStart"/>
      <w:proofErr w:type="gramStart"/>
      <w:r>
        <w:t>alumno.nombre</w:t>
      </w:r>
      <w:proofErr w:type="spellEnd"/>
      <w:proofErr w:type="gramEnd"/>
      <w:r>
        <w:t xml:space="preserve"> = 'Luisa';</w:t>
      </w:r>
    </w:p>
    <w:p w14:paraId="160B3346" w14:textId="04386715" w:rsidR="008C07F4" w:rsidRDefault="008C07F4" w:rsidP="008C07F4">
      <w:r>
        <w:rPr>
          <w:noProof/>
        </w:rPr>
        <w:drawing>
          <wp:inline distT="0" distB="0" distL="0" distR="0" wp14:anchorId="2A14F251" wp14:editId="00A0D403">
            <wp:extent cx="516255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3C2B" w14:textId="1A3E89A4" w:rsidR="00B96F70" w:rsidRDefault="00B96F70" w:rsidP="008C07F4"/>
    <w:p w14:paraId="6C3310EC" w14:textId="7E1D1E59" w:rsidR="00B96F70" w:rsidRDefault="00B96F70" w:rsidP="008C07F4"/>
    <w:p w14:paraId="3E223CD6" w14:textId="4284A500" w:rsidR="00B96F70" w:rsidRDefault="00B96F70" w:rsidP="008C07F4"/>
    <w:p w14:paraId="75BAC0DF" w14:textId="77777777" w:rsidR="00B96F70" w:rsidRPr="008C07F4" w:rsidRDefault="00B96F70" w:rsidP="008C07F4"/>
    <w:p w14:paraId="59BF2E99" w14:textId="393D4F18" w:rsidR="00877297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4" w:name="_Toc128939237"/>
      <w:r w:rsidRPr="00877297">
        <w:rPr>
          <w:b/>
          <w:bCs/>
          <w:color w:val="auto"/>
          <w:sz w:val="24"/>
          <w:szCs w:val="24"/>
        </w:rPr>
        <w:lastRenderedPageBreak/>
        <w:t xml:space="preserve">Devolver el </w:t>
      </w:r>
      <w:r w:rsidRPr="00877297">
        <w:rPr>
          <w:b/>
          <w:bCs/>
          <w:color w:val="auto"/>
          <w:sz w:val="24"/>
          <w:szCs w:val="24"/>
        </w:rPr>
        <w:t>número</w:t>
      </w:r>
      <w:r w:rsidRPr="00877297">
        <w:rPr>
          <w:b/>
          <w:bCs/>
          <w:color w:val="auto"/>
          <w:sz w:val="24"/>
          <w:szCs w:val="24"/>
        </w:rPr>
        <w:t xml:space="preserve"> de notas de la convocatoria tercera.</w:t>
      </w:r>
      <w:bookmarkEnd w:id="4"/>
    </w:p>
    <w:p w14:paraId="6105B750" w14:textId="77777777" w:rsidR="00B96F70" w:rsidRDefault="00B96F70" w:rsidP="00B96F70">
      <w:r>
        <w:t xml:space="preserve">SELECT </w:t>
      </w:r>
      <w:proofErr w:type="spellStart"/>
      <w:proofErr w:type="gramStart"/>
      <w:r>
        <w:t>nota.calificacion</w:t>
      </w:r>
      <w:proofErr w:type="spellEnd"/>
      <w:proofErr w:type="gramEnd"/>
    </w:p>
    <w:p w14:paraId="33567438" w14:textId="77777777" w:rsidR="00B96F70" w:rsidRDefault="00B96F70" w:rsidP="00B96F70">
      <w:r>
        <w:t>FROM nota</w:t>
      </w:r>
    </w:p>
    <w:p w14:paraId="0010111B" w14:textId="4764D82B" w:rsidR="008C07F4" w:rsidRDefault="00B96F70" w:rsidP="00B96F70">
      <w:r>
        <w:t xml:space="preserve">WHERE </w:t>
      </w:r>
      <w:proofErr w:type="spellStart"/>
      <w:proofErr w:type="gramStart"/>
      <w:r>
        <w:t>nota.convocatoria</w:t>
      </w:r>
      <w:proofErr w:type="spellEnd"/>
      <w:proofErr w:type="gramEnd"/>
      <w:r>
        <w:t xml:space="preserve"> = 3;</w:t>
      </w:r>
    </w:p>
    <w:p w14:paraId="02C5C9FC" w14:textId="2AD89292" w:rsidR="00B96F70" w:rsidRDefault="00B96F70" w:rsidP="00B96F70">
      <w:r>
        <w:rPr>
          <w:noProof/>
        </w:rPr>
        <w:drawing>
          <wp:inline distT="0" distB="0" distL="0" distR="0" wp14:anchorId="183D4320" wp14:editId="0144E0D2">
            <wp:extent cx="4638095" cy="24095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6B7" w14:textId="77777777" w:rsidR="00B96F70" w:rsidRDefault="00B96F70" w:rsidP="00B96F70">
      <w:r>
        <w:t xml:space="preserve">SELECT </w:t>
      </w:r>
      <w:proofErr w:type="gramStart"/>
      <w:r>
        <w:t>COUNT(</w:t>
      </w:r>
      <w:proofErr w:type="spellStart"/>
      <w:proofErr w:type="gramEnd"/>
      <w:r>
        <w:t>nota.calificacion</w:t>
      </w:r>
      <w:proofErr w:type="spellEnd"/>
      <w:r>
        <w:t>)</w:t>
      </w:r>
    </w:p>
    <w:p w14:paraId="3EC68364" w14:textId="77777777" w:rsidR="00B96F70" w:rsidRDefault="00B96F70" w:rsidP="00B96F70">
      <w:r>
        <w:t>FROM nota</w:t>
      </w:r>
    </w:p>
    <w:p w14:paraId="517BA9E7" w14:textId="2C8A90A8" w:rsidR="00B96F70" w:rsidRDefault="00B96F70" w:rsidP="00B96F70">
      <w:r>
        <w:t xml:space="preserve">WHERE </w:t>
      </w:r>
      <w:proofErr w:type="spellStart"/>
      <w:proofErr w:type="gramStart"/>
      <w:r>
        <w:t>nota.convocatoria</w:t>
      </w:r>
      <w:proofErr w:type="spellEnd"/>
      <w:proofErr w:type="gramEnd"/>
      <w:r>
        <w:t xml:space="preserve"> = 3;</w:t>
      </w:r>
    </w:p>
    <w:p w14:paraId="5ADC3CCB" w14:textId="18861CFB" w:rsidR="00B96F70" w:rsidRDefault="00B96F70" w:rsidP="00B96F70">
      <w:r>
        <w:rPr>
          <w:noProof/>
        </w:rPr>
        <w:drawing>
          <wp:inline distT="0" distB="0" distL="0" distR="0" wp14:anchorId="2A54321F" wp14:editId="7B139B29">
            <wp:extent cx="4752381" cy="205714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874C" w14:textId="3A6B8A12" w:rsidR="00B96F70" w:rsidRDefault="00B96F70" w:rsidP="00B96F70"/>
    <w:p w14:paraId="4A9C962D" w14:textId="743A1AAE" w:rsidR="00B96F70" w:rsidRDefault="00B96F70" w:rsidP="00B96F70"/>
    <w:p w14:paraId="741E7959" w14:textId="50223A26" w:rsidR="00B96F70" w:rsidRDefault="00B96F70" w:rsidP="00B96F70"/>
    <w:p w14:paraId="4C1DB685" w14:textId="2AEFE9AE" w:rsidR="00B96F70" w:rsidRDefault="00B96F70" w:rsidP="00B96F70"/>
    <w:p w14:paraId="50E47820" w14:textId="67E13B24" w:rsidR="00B96F70" w:rsidRDefault="00B96F70" w:rsidP="00B96F70"/>
    <w:p w14:paraId="46A6B3E9" w14:textId="77777777" w:rsidR="00B96F70" w:rsidRPr="008C07F4" w:rsidRDefault="00B96F70" w:rsidP="00B96F70"/>
    <w:p w14:paraId="3A755F32" w14:textId="6D65151D" w:rsidR="00A208B6" w:rsidRDefault="00877297" w:rsidP="00877297">
      <w:pPr>
        <w:pStyle w:val="Ttulo1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5" w:name="_Toc128939238"/>
      <w:r w:rsidRPr="00877297">
        <w:rPr>
          <w:b/>
          <w:bCs/>
          <w:color w:val="auto"/>
          <w:sz w:val="24"/>
          <w:szCs w:val="24"/>
        </w:rPr>
        <w:lastRenderedPageBreak/>
        <w:t>Alumno con la nota más baja del curso</w:t>
      </w:r>
      <w:bookmarkEnd w:id="5"/>
    </w:p>
    <w:p w14:paraId="250325E6" w14:textId="77777777" w:rsidR="00B96F70" w:rsidRDefault="00B96F70" w:rsidP="00B96F70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alumno.apellido</w:t>
      </w:r>
      <w:proofErr w:type="spellEnd"/>
      <w:r>
        <w:t xml:space="preserve">, </w:t>
      </w:r>
      <w:proofErr w:type="spellStart"/>
      <w:r>
        <w:t>nota.calificacion</w:t>
      </w:r>
      <w:proofErr w:type="spellEnd"/>
    </w:p>
    <w:p w14:paraId="04D1A985" w14:textId="77777777" w:rsidR="00B96F70" w:rsidRDefault="00B96F70" w:rsidP="00B96F70">
      <w:r>
        <w:t>FROM alumno</w:t>
      </w:r>
    </w:p>
    <w:p w14:paraId="7A61194C" w14:textId="77777777" w:rsidR="00B96F70" w:rsidRDefault="00B96F70" w:rsidP="00B96F70">
      <w:r>
        <w:t xml:space="preserve">INNER JOIN nota ON </w:t>
      </w:r>
      <w:proofErr w:type="spellStart"/>
      <w:proofErr w:type="gramStart"/>
      <w:r>
        <w:t>nota.alumno</w:t>
      </w:r>
      <w:proofErr w:type="gramEnd"/>
      <w:r>
        <w:t>_id</w:t>
      </w:r>
      <w:proofErr w:type="spellEnd"/>
      <w:r>
        <w:t xml:space="preserve"> = </w:t>
      </w:r>
      <w:proofErr w:type="spellStart"/>
      <w:r>
        <w:t>alumno.id</w:t>
      </w:r>
      <w:proofErr w:type="spellEnd"/>
    </w:p>
    <w:p w14:paraId="59E7EDBF" w14:textId="7A146B79" w:rsidR="00B96F70" w:rsidRPr="00B96F70" w:rsidRDefault="00B96F70" w:rsidP="00B96F70">
      <w:r>
        <w:t xml:space="preserve">WHERE </w:t>
      </w:r>
      <w:proofErr w:type="spellStart"/>
      <w:proofErr w:type="gramStart"/>
      <w:r>
        <w:t>nota.calificacion</w:t>
      </w:r>
      <w:proofErr w:type="spellEnd"/>
      <w:proofErr w:type="gramEnd"/>
      <w:r>
        <w:t xml:space="preserve"> = (SELECT MIN(</w:t>
      </w:r>
      <w:proofErr w:type="spellStart"/>
      <w:r>
        <w:t>nota.calificacion</w:t>
      </w:r>
      <w:proofErr w:type="spellEnd"/>
      <w:r>
        <w:t>) FROM nota);</w:t>
      </w:r>
    </w:p>
    <w:p w14:paraId="53CE584A" w14:textId="5B05AC25" w:rsidR="00B96F70" w:rsidRPr="008C07F4" w:rsidRDefault="00B96F70" w:rsidP="008C07F4">
      <w:r>
        <w:rPr>
          <w:noProof/>
        </w:rPr>
        <w:drawing>
          <wp:inline distT="0" distB="0" distL="0" distR="0" wp14:anchorId="03A9DCF0" wp14:editId="268DA055">
            <wp:extent cx="5295238" cy="1923810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70" w:rsidRPr="008C07F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96A5" w14:textId="77777777" w:rsidR="004A26E7" w:rsidRDefault="004A26E7" w:rsidP="00C85AB9">
      <w:pPr>
        <w:spacing w:after="0" w:line="240" w:lineRule="auto"/>
      </w:pPr>
      <w:r>
        <w:separator/>
      </w:r>
    </w:p>
  </w:endnote>
  <w:endnote w:type="continuationSeparator" w:id="0">
    <w:p w14:paraId="3CFFC15C" w14:textId="77777777" w:rsidR="004A26E7" w:rsidRDefault="004A26E7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7E95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B5ADF37" w14:textId="77777777" w:rsidR="00547BC2" w:rsidRDefault="00547BC2" w:rsidP="00547BC2">
    <w:pPr>
      <w:pStyle w:val="Piedepgina"/>
    </w:pPr>
    <w:r>
      <w:t>Publicado en España bajo licencia</w:t>
    </w:r>
  </w:p>
  <w:p w14:paraId="58320696" w14:textId="77777777" w:rsidR="00547BC2" w:rsidRDefault="00547BC2" w:rsidP="00547BC2">
    <w:pPr>
      <w:pStyle w:val="Piedepgina"/>
    </w:pPr>
    <w:r>
      <w:t>Creative Commons Reconocimiento-No Comercial-Compartir Igual 4.0 (CC BY-NC-SA)</w:t>
    </w:r>
  </w:p>
  <w:p w14:paraId="12339EE2" w14:textId="77777777" w:rsidR="00547BC2" w:rsidRDefault="004A26E7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6F1F" w14:textId="77777777" w:rsidR="004A26E7" w:rsidRDefault="004A26E7" w:rsidP="00C85AB9">
      <w:pPr>
        <w:spacing w:after="0" w:line="240" w:lineRule="auto"/>
      </w:pPr>
      <w:r>
        <w:separator/>
      </w:r>
    </w:p>
  </w:footnote>
  <w:footnote w:type="continuationSeparator" w:id="0">
    <w:p w14:paraId="0857499A" w14:textId="77777777" w:rsidR="004A26E7" w:rsidRDefault="004A26E7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B034" w14:textId="1127A439" w:rsidR="00AB79EC" w:rsidRDefault="00AB79EC">
    <w:pPr>
      <w:pStyle w:val="Encabezado"/>
    </w:pPr>
    <w:r>
      <w:t>Andrés Catalina Blázquez</w:t>
    </w:r>
    <w:r>
      <w:tab/>
    </w:r>
    <w:r>
      <w:tab/>
    </w:r>
    <w:r w:rsidR="00DA3583" w:rsidRPr="00DA3583">
      <w:rPr>
        <w:rFonts w:ascii="CIDFont+F1" w:hAnsi="CIDFont+F1" w:cs="CIDFont+F1"/>
      </w:rPr>
      <w:t>Gestión de 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F68E9"/>
    <w:multiLevelType w:val="hybridMultilevel"/>
    <w:tmpl w:val="DEC8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258C"/>
    <w:multiLevelType w:val="hybridMultilevel"/>
    <w:tmpl w:val="317E2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3"/>
    <w:rsid w:val="001914BC"/>
    <w:rsid w:val="001F30D6"/>
    <w:rsid w:val="00264006"/>
    <w:rsid w:val="00275FD8"/>
    <w:rsid w:val="002E4540"/>
    <w:rsid w:val="002F49A0"/>
    <w:rsid w:val="00322C24"/>
    <w:rsid w:val="003558DE"/>
    <w:rsid w:val="003656BF"/>
    <w:rsid w:val="0041572C"/>
    <w:rsid w:val="004A26E7"/>
    <w:rsid w:val="00547BC2"/>
    <w:rsid w:val="00592139"/>
    <w:rsid w:val="005F3C0D"/>
    <w:rsid w:val="0065534C"/>
    <w:rsid w:val="0069362F"/>
    <w:rsid w:val="006E0BB3"/>
    <w:rsid w:val="006F3CA2"/>
    <w:rsid w:val="00744C2E"/>
    <w:rsid w:val="007563E7"/>
    <w:rsid w:val="00797E4D"/>
    <w:rsid w:val="00813821"/>
    <w:rsid w:val="008174CB"/>
    <w:rsid w:val="00844CFA"/>
    <w:rsid w:val="008611F3"/>
    <w:rsid w:val="00877297"/>
    <w:rsid w:val="008C07F4"/>
    <w:rsid w:val="009A4DE2"/>
    <w:rsid w:val="009B10AE"/>
    <w:rsid w:val="00A16135"/>
    <w:rsid w:val="00A208B6"/>
    <w:rsid w:val="00A474CE"/>
    <w:rsid w:val="00A62D3D"/>
    <w:rsid w:val="00AB79EC"/>
    <w:rsid w:val="00B1244C"/>
    <w:rsid w:val="00B469F2"/>
    <w:rsid w:val="00B96F70"/>
    <w:rsid w:val="00BE3A79"/>
    <w:rsid w:val="00C213D0"/>
    <w:rsid w:val="00C85AB9"/>
    <w:rsid w:val="00D5599B"/>
    <w:rsid w:val="00DA3583"/>
    <w:rsid w:val="00DC2CF1"/>
    <w:rsid w:val="00DD037B"/>
    <w:rsid w:val="00E31D79"/>
    <w:rsid w:val="00E4263F"/>
    <w:rsid w:val="00EA7997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270AF"/>
  <w15:chartTrackingRefBased/>
  <w15:docId w15:val="{80DF18A1-C4B4-43DB-89D1-99E98CA0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GRADO%20SUPERIOR\PLANTILLA%20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EJERCICIOS.dotx</Template>
  <TotalTime>52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9</cp:revision>
  <dcterms:created xsi:type="dcterms:W3CDTF">2023-03-05T18:15:00Z</dcterms:created>
  <dcterms:modified xsi:type="dcterms:W3CDTF">2023-03-05T19:07:00Z</dcterms:modified>
</cp:coreProperties>
</file>